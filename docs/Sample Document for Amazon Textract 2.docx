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1F8510E1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A340E7AEB3344ADFAF4E590015BCF1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14701A98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2BB90533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7409300B" w14:textId="3ABA6F78" w:rsidR="00A340F2" w:rsidRDefault="00A340F2" w:rsidP="002F5404"/>
        </w:tc>
      </w:tr>
      <w:tr w:rsidR="00A340F2" w14:paraId="0E8F0E4B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4EE55D61" w14:textId="77777777" w:rsidR="00A340F2" w:rsidRPr="00064E3E" w:rsidRDefault="00864D81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96189F8A03941ACABBC0E6FE44F75D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503C43AE" w14:textId="0FB9890D" w:rsidR="00A340F2" w:rsidRPr="00064E3E" w:rsidRDefault="00FA5724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9/</w:t>
            </w:r>
            <w:r w:rsidR="000A7E6B">
              <w:rPr>
                <w:rFonts w:cstheme="minorHAnsi"/>
                <w:sz w:val="32"/>
                <w:szCs w:val="32"/>
              </w:rPr>
              <w:t>1</w:t>
            </w:r>
            <w:r>
              <w:rPr>
                <w:rFonts w:cstheme="minorHAnsi"/>
                <w:sz w:val="32"/>
                <w:szCs w:val="32"/>
              </w:rPr>
              <w:t>/2021</w:t>
            </w:r>
          </w:p>
        </w:tc>
        <w:tc>
          <w:tcPr>
            <w:tcW w:w="3539" w:type="dxa"/>
            <w:hideMark/>
          </w:tcPr>
          <w:p w14:paraId="32FD4433" w14:textId="77777777" w:rsidR="00A340F2" w:rsidRPr="00064E3E" w:rsidRDefault="00864D81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45939963CA24095BE8A943A416373A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392E3823" w14:textId="015DC3EF" w:rsidR="00A340F2" w:rsidRPr="00064E3E" w:rsidRDefault="00FA5724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245001</w:t>
            </w:r>
          </w:p>
        </w:tc>
        <w:tc>
          <w:tcPr>
            <w:tcW w:w="3539" w:type="dxa"/>
            <w:hideMark/>
          </w:tcPr>
          <w:p w14:paraId="3D2C67DD" w14:textId="493E4243" w:rsidR="00A340F2" w:rsidRPr="00064E3E" w:rsidRDefault="00FA572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Tech Skills (dot) Ninja</w:t>
            </w:r>
          </w:p>
          <w:p w14:paraId="6B995842" w14:textId="0DFBFA95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  <w:r w:rsidR="000A7E6B">
              <w:rPr>
                <w:rFonts w:cstheme="minorHAnsi"/>
                <w:color w:val="000000" w:themeColor="text1"/>
                <w:sz w:val="24"/>
                <w:szCs w:val="24"/>
              </w:rPr>
              <w:t>39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5 </w:t>
            </w:r>
            <w:r w:rsidR="008405D8">
              <w:rPr>
                <w:rFonts w:cstheme="minorHAnsi"/>
                <w:color w:val="000000" w:themeColor="text1"/>
                <w:sz w:val="24"/>
                <w:szCs w:val="24"/>
              </w:rPr>
              <w:t>Skye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Park</w:t>
            </w:r>
          </w:p>
          <w:p w14:paraId="74DBC70C" w14:textId="7C4B77EF" w:rsidR="00CF2287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San Antonio TX 782</w:t>
            </w:r>
            <w:r w:rsidR="008405D8"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  <w:p w14:paraId="2E7006EE" w14:textId="44D55672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(210) </w:t>
            </w:r>
            <w:r w:rsidR="000A7E6B">
              <w:rPr>
                <w:rFonts w:cstheme="minorHAnsi"/>
                <w:color w:val="000000" w:themeColor="text1"/>
                <w:sz w:val="24"/>
                <w:szCs w:val="24"/>
              </w:rPr>
              <w:t>123-4567</w:t>
            </w:r>
          </w:p>
          <w:p w14:paraId="1AC69DC6" w14:textId="679C6B88" w:rsidR="00A340F2" w:rsidRPr="00064E3E" w:rsidRDefault="000A7E6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some.body</w:t>
            </w:r>
            <w:r w:rsidR="00FA5724">
              <w:rPr>
                <w:rFonts w:cstheme="minorHAnsi"/>
                <w:color w:val="000000" w:themeColor="text1"/>
                <w:sz w:val="24"/>
                <w:szCs w:val="24"/>
              </w:rPr>
              <w:t>@gmail.com</w:t>
            </w:r>
          </w:p>
          <w:p w14:paraId="509F6914" w14:textId="156F64A1" w:rsidR="00A340F2" w:rsidRPr="00EC16CD" w:rsidRDefault="00A340F2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340F2" w14:paraId="7EB90F3F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2124078C" w14:textId="77777777" w:rsidR="00A340F2" w:rsidRPr="00064E3E" w:rsidRDefault="00864D8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26DFC22D31894B6EA772BF07F4FFE5B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7E425774" w14:textId="65B55E83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Main Street</w:t>
            </w:r>
          </w:p>
          <w:p w14:paraId="5221F5ED" w14:textId="3FDE44ED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San Antonio TX 78231</w:t>
            </w:r>
          </w:p>
          <w:p w14:paraId="01FB7BCC" w14:textId="03A153E6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(210) 333-4444</w:t>
            </w:r>
          </w:p>
          <w:p w14:paraId="27C8EA66" w14:textId="5BB8F6AD" w:rsidR="00A340F2" w:rsidRDefault="00FA5724" w:rsidP="002F5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any.body@gmail.com</w:t>
            </w:r>
          </w:p>
        </w:tc>
        <w:tc>
          <w:tcPr>
            <w:tcW w:w="3539" w:type="dxa"/>
          </w:tcPr>
          <w:p w14:paraId="61D501C1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3B12A85" w14:textId="77777777" w:rsidR="00A340F2" w:rsidRDefault="00A340F2" w:rsidP="002F5404">
            <w:pPr>
              <w:jc w:val="center"/>
            </w:pPr>
          </w:p>
        </w:tc>
      </w:tr>
    </w:tbl>
    <w:p w14:paraId="1C8AE969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49B51F43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18292EFF" w14:textId="77777777" w:rsidR="00A340F2" w:rsidRDefault="00864D81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0BA7E147BDFE48B181903A147C342E4F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7EFCBBE8" w14:textId="77777777" w:rsidR="00A340F2" w:rsidRDefault="00864D81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E31F4E446ACF465CA8592252402ED4F9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A8A2B15E903A404689EF7CECB1FE8E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40C1BA3A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63122227" w14:textId="77777777" w:rsidR="00A340F2" w:rsidRDefault="00864D81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BE27831408074EBE85AE98AC76864B46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68CEB5CF" w14:textId="77777777" w:rsidTr="00B727BE">
        <w:trPr>
          <w:trHeight w:hRule="exact" w:val="403"/>
        </w:trPr>
        <w:tc>
          <w:tcPr>
            <w:tcW w:w="2092" w:type="dxa"/>
          </w:tcPr>
          <w:p w14:paraId="447D3929" w14:textId="23AEC036" w:rsidR="00A340F2" w:rsidRDefault="00FA572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Jacob Johnson</w:t>
            </w:r>
          </w:p>
        </w:tc>
        <w:tc>
          <w:tcPr>
            <w:tcW w:w="2313" w:type="dxa"/>
          </w:tcPr>
          <w:p w14:paraId="1306C259" w14:textId="0532D37F" w:rsidR="00A340F2" w:rsidRDefault="00FA572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#00435</w:t>
            </w: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3451D3B0E25748F89EA42D2F08AB51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055A8BC1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7DB02029" w14:textId="035C5885" w:rsidR="00A340F2" w:rsidRDefault="00FA572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9/2/2021</w:t>
            </w:r>
          </w:p>
        </w:tc>
      </w:tr>
    </w:tbl>
    <w:p w14:paraId="5D21BC36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5C4924F9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723E40AD" w14:textId="77777777" w:rsidR="00A340F2" w:rsidRDefault="00864D81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578577219706407FAE39C5BB5A9B779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6D5AB5A3B79A435AAF5D9BAC1F0D553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59441D9D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7A46C92319494F1AA7411550726579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2530F81D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6432CDFA9998413D9465B1CFD446DA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62AB2F79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7D1C537F" w14:textId="77777777" w:rsidR="000E7C40" w:rsidRDefault="000E7C40"/>
    <w:p w14:paraId="42BC36AF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5A4020E5" w14:textId="77777777" w:rsidTr="002B06E9">
        <w:trPr>
          <w:trHeight w:hRule="exact" w:val="490"/>
        </w:trPr>
        <w:tc>
          <w:tcPr>
            <w:tcW w:w="2410" w:type="dxa"/>
          </w:tcPr>
          <w:p w14:paraId="498AA1AE" w14:textId="32510DC5" w:rsidR="00EB63A0" w:rsidRDefault="006B1DA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66695C56" w14:textId="32B7CCD6" w:rsidR="00EB63A0" w:rsidRDefault="00FA5724" w:rsidP="00EB63A0">
            <w:pPr>
              <w:pStyle w:val="Normalright"/>
            </w:pPr>
            <w:r>
              <w:t>Testing Description 1</w:t>
            </w:r>
          </w:p>
        </w:tc>
        <w:tc>
          <w:tcPr>
            <w:tcW w:w="2304" w:type="dxa"/>
          </w:tcPr>
          <w:p w14:paraId="73083E0F" w14:textId="7C6A7AF5" w:rsidR="00EB63A0" w:rsidRDefault="00864D8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3A107E38A85441788BE991BF8A191C3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3,754.78</w:t>
            </w:r>
          </w:p>
        </w:tc>
        <w:tc>
          <w:tcPr>
            <w:tcW w:w="2195" w:type="dxa"/>
          </w:tcPr>
          <w:p w14:paraId="1E41B818" w14:textId="6C6B9626" w:rsidR="00EB63A0" w:rsidRDefault="00864D8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7B60F8AFA24746F18586C7A9DE4FC67D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6B1DA4">
              <w:rPr>
                <w:lang w:eastAsia="ja-JP"/>
              </w:rPr>
              <w:t>3,754.78</w:t>
            </w:r>
          </w:p>
        </w:tc>
      </w:tr>
      <w:tr w:rsidR="00EB63A0" w14:paraId="5FBAAF69" w14:textId="77777777" w:rsidTr="002B06E9">
        <w:trPr>
          <w:trHeight w:hRule="exact" w:val="490"/>
        </w:trPr>
        <w:tc>
          <w:tcPr>
            <w:tcW w:w="2410" w:type="dxa"/>
          </w:tcPr>
          <w:p w14:paraId="693AE986" w14:textId="26D5EA70" w:rsidR="00EB63A0" w:rsidRDefault="00FA572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141DAEF2" w14:textId="5BAF42E8" w:rsidR="00EB63A0" w:rsidRDefault="00FA5724" w:rsidP="00EB63A0">
            <w:pPr>
              <w:pStyle w:val="Normalright"/>
            </w:pPr>
            <w:r>
              <w:t>Testing Description 2</w:t>
            </w:r>
          </w:p>
        </w:tc>
        <w:tc>
          <w:tcPr>
            <w:tcW w:w="2304" w:type="dxa"/>
          </w:tcPr>
          <w:p w14:paraId="51CD37A7" w14:textId="3FECF148" w:rsidR="00EB63A0" w:rsidRDefault="00864D8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65927C397C814CEFAFD2066606D1F7D9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256.99</w:t>
            </w:r>
          </w:p>
        </w:tc>
        <w:tc>
          <w:tcPr>
            <w:tcW w:w="2195" w:type="dxa"/>
          </w:tcPr>
          <w:p w14:paraId="48DCF548" w14:textId="4145739E" w:rsidR="00EB63A0" w:rsidRDefault="00864D8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41C58295FA15492D99E49CF154148C45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256.99</w:t>
            </w:r>
          </w:p>
        </w:tc>
      </w:tr>
      <w:tr w:rsidR="00EB63A0" w14:paraId="422A4D13" w14:textId="77777777" w:rsidTr="002B06E9">
        <w:trPr>
          <w:trHeight w:hRule="exact" w:val="490"/>
        </w:trPr>
        <w:tc>
          <w:tcPr>
            <w:tcW w:w="2410" w:type="dxa"/>
          </w:tcPr>
          <w:p w14:paraId="17E82A56" w14:textId="4D47916E" w:rsidR="00EB63A0" w:rsidRDefault="006B1DA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40ACDAE4" w14:textId="354EBAB6" w:rsidR="00EB63A0" w:rsidRDefault="00FA5724" w:rsidP="00EB63A0">
            <w:pPr>
              <w:pStyle w:val="Normalright"/>
            </w:pPr>
            <w:r>
              <w:t>Testing Description 3</w:t>
            </w:r>
          </w:p>
        </w:tc>
        <w:tc>
          <w:tcPr>
            <w:tcW w:w="2304" w:type="dxa"/>
          </w:tcPr>
          <w:p w14:paraId="425638C4" w14:textId="0B7A6162" w:rsidR="00EB63A0" w:rsidRDefault="00864D8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8A5D38F7343E4F59A16C882EC587E7C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122.99</w:t>
            </w:r>
          </w:p>
        </w:tc>
        <w:tc>
          <w:tcPr>
            <w:tcW w:w="2195" w:type="dxa"/>
          </w:tcPr>
          <w:p w14:paraId="00CC8C2D" w14:textId="16C6670B" w:rsidR="00EB63A0" w:rsidRDefault="00864D8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9994799EAA454676B63AA28CD67D242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6B1DA4">
              <w:rPr>
                <w:lang w:eastAsia="ja-JP"/>
              </w:rPr>
              <w:t>122.99</w:t>
            </w:r>
          </w:p>
        </w:tc>
      </w:tr>
      <w:tr w:rsidR="00EB63A0" w14:paraId="4CB4474E" w14:textId="77777777" w:rsidTr="002B06E9">
        <w:trPr>
          <w:trHeight w:hRule="exact" w:val="490"/>
        </w:trPr>
        <w:tc>
          <w:tcPr>
            <w:tcW w:w="2410" w:type="dxa"/>
          </w:tcPr>
          <w:p w14:paraId="6BDBAA9E" w14:textId="586B00AE" w:rsidR="00EB63A0" w:rsidRDefault="00FA572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652D5719" w14:textId="5C11671A" w:rsidR="00EB63A0" w:rsidRDefault="00FA5724" w:rsidP="00EB63A0">
            <w:pPr>
              <w:pStyle w:val="Normalright"/>
            </w:pPr>
            <w:r>
              <w:t>Testing Description 4</w:t>
            </w:r>
          </w:p>
        </w:tc>
        <w:tc>
          <w:tcPr>
            <w:tcW w:w="2304" w:type="dxa"/>
          </w:tcPr>
          <w:p w14:paraId="177342E9" w14:textId="375A99CC" w:rsidR="00EB63A0" w:rsidRDefault="00864D8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7CA5B44676B54B56A2DC08997914E4A7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573.00</w:t>
            </w:r>
          </w:p>
        </w:tc>
        <w:tc>
          <w:tcPr>
            <w:tcW w:w="2195" w:type="dxa"/>
          </w:tcPr>
          <w:p w14:paraId="3BDA9C8B" w14:textId="512B4AF4" w:rsidR="00EB63A0" w:rsidRDefault="00864D8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2EDF4A6A943F4C64B5D82D4BED4D0C9A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573.00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3709BC6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3B2047C3" w14:textId="77777777" w:rsidR="00A340F2" w:rsidRDefault="00864D81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526336CF16C44C6EB9D3FEEE9538C686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606DE82B" w14:textId="7D69A45F" w:rsidR="00A340F2" w:rsidRDefault="00560D29" w:rsidP="002F5404">
            <w:pPr>
              <w:jc w:val="right"/>
            </w:pPr>
            <w:r>
              <w:t>4,707.76</w:t>
            </w:r>
          </w:p>
        </w:tc>
      </w:tr>
      <w:tr w:rsidR="00A340F2" w14:paraId="0AEFF349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F3FA5EC5D9B44C4588139414EEB9F6B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4214F92F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9A85C76" w14:textId="03935F16" w:rsidR="00A340F2" w:rsidRDefault="00864D81" w:rsidP="002F5404">
            <w:pPr>
              <w:jc w:val="right"/>
            </w:pPr>
            <w:r>
              <w:t>399.39</w:t>
            </w:r>
          </w:p>
        </w:tc>
      </w:tr>
      <w:tr w:rsidR="00A340F2" w14:paraId="728F7748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A5E7D7831E934EDE97EDF4E58488A45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254F7E2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0B67412" w14:textId="68509975" w:rsidR="00A340F2" w:rsidRDefault="00864D81" w:rsidP="002F5404">
            <w:pPr>
              <w:jc w:val="right"/>
            </w:pPr>
            <w:r>
              <w:t>5,096.15</w:t>
            </w:r>
          </w:p>
        </w:tc>
      </w:tr>
    </w:tbl>
    <w:p w14:paraId="04DFED76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2128" w14:textId="77777777" w:rsidR="00587298" w:rsidRDefault="00587298">
      <w:pPr>
        <w:spacing w:line="240" w:lineRule="auto"/>
      </w:pPr>
      <w:r>
        <w:separator/>
      </w:r>
    </w:p>
    <w:p w14:paraId="7CD0DF55" w14:textId="77777777" w:rsidR="00587298" w:rsidRDefault="00587298"/>
  </w:endnote>
  <w:endnote w:type="continuationSeparator" w:id="0">
    <w:p w14:paraId="5AC93AFF" w14:textId="77777777" w:rsidR="00587298" w:rsidRDefault="00587298">
      <w:pPr>
        <w:spacing w:line="240" w:lineRule="auto"/>
      </w:pPr>
      <w:r>
        <w:continuationSeparator/>
      </w:r>
    </w:p>
    <w:p w14:paraId="74E9295E" w14:textId="77777777" w:rsidR="00587298" w:rsidRDefault="005872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47F5" w14:textId="77777777" w:rsidR="007201A7" w:rsidRDefault="007201A7">
    <w:pPr>
      <w:pStyle w:val="Footer"/>
    </w:pPr>
  </w:p>
  <w:p w14:paraId="4C4C4823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3C10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F60C7B" wp14:editId="7D49C6D6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1F9F1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F60C7B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A1F9F1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4EAA" w14:textId="77777777" w:rsidR="00587298" w:rsidRDefault="00587298">
      <w:pPr>
        <w:spacing w:line="240" w:lineRule="auto"/>
      </w:pPr>
      <w:r>
        <w:separator/>
      </w:r>
    </w:p>
    <w:p w14:paraId="6F0676CB" w14:textId="77777777" w:rsidR="00587298" w:rsidRDefault="00587298"/>
  </w:footnote>
  <w:footnote w:type="continuationSeparator" w:id="0">
    <w:p w14:paraId="64F03922" w14:textId="77777777" w:rsidR="00587298" w:rsidRDefault="00587298">
      <w:pPr>
        <w:spacing w:line="240" w:lineRule="auto"/>
      </w:pPr>
      <w:r>
        <w:continuationSeparator/>
      </w:r>
    </w:p>
    <w:p w14:paraId="6ECCAA1C" w14:textId="77777777" w:rsidR="00587298" w:rsidRDefault="005872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EE8C" w14:textId="77777777" w:rsidR="007201A7" w:rsidRDefault="007201A7"/>
  <w:p w14:paraId="31901B0C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946A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7F063" wp14:editId="53EDAC4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5DFF2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97F063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25DFF2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NLI0NzcyNTUyNTJT0lEKTi0uzszPAykwqQUA2u4u3CwAAAA="/>
  </w:docVars>
  <w:rsids>
    <w:rsidRoot w:val="00FA5724"/>
    <w:rsid w:val="00064E3E"/>
    <w:rsid w:val="00077551"/>
    <w:rsid w:val="000A6E91"/>
    <w:rsid w:val="000A7E6B"/>
    <w:rsid w:val="000E7C40"/>
    <w:rsid w:val="00162E3F"/>
    <w:rsid w:val="001709AA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60D29"/>
    <w:rsid w:val="00587298"/>
    <w:rsid w:val="005E394D"/>
    <w:rsid w:val="006314EA"/>
    <w:rsid w:val="00662DFA"/>
    <w:rsid w:val="006A760F"/>
    <w:rsid w:val="006B1DA4"/>
    <w:rsid w:val="006B4542"/>
    <w:rsid w:val="006F038A"/>
    <w:rsid w:val="007201A7"/>
    <w:rsid w:val="007409C3"/>
    <w:rsid w:val="007B4FC5"/>
    <w:rsid w:val="007E0DF2"/>
    <w:rsid w:val="007E1D3F"/>
    <w:rsid w:val="008405D8"/>
    <w:rsid w:val="00864D81"/>
    <w:rsid w:val="00865DB9"/>
    <w:rsid w:val="0089202B"/>
    <w:rsid w:val="008B5297"/>
    <w:rsid w:val="00934E1C"/>
    <w:rsid w:val="009415D1"/>
    <w:rsid w:val="00947F34"/>
    <w:rsid w:val="009D3F3C"/>
    <w:rsid w:val="00A340F2"/>
    <w:rsid w:val="00A36725"/>
    <w:rsid w:val="00A478BF"/>
    <w:rsid w:val="00B66C63"/>
    <w:rsid w:val="00B727BE"/>
    <w:rsid w:val="00CE3710"/>
    <w:rsid w:val="00CF2287"/>
    <w:rsid w:val="00D33124"/>
    <w:rsid w:val="00D73210"/>
    <w:rsid w:val="00EB63A0"/>
    <w:rsid w:val="00EC16CD"/>
    <w:rsid w:val="00EF2823"/>
    <w:rsid w:val="00F65B05"/>
    <w:rsid w:val="00FA5724"/>
    <w:rsid w:val="00FE0263"/>
    <w:rsid w:val="00F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DCB65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\AppData\Local\Microsoft\Office\16.0\DTS\en-US%7bA45AF8D8-5F74-4FC2-85B3-A4EC1E0911B3%7d\%7b212D079C-81EB-408B-9155-BDD1819B18C1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40E7AEB3344ADFAF4E590015BCF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99E7F-0311-4AC6-A3CD-22F8E5AF11DB}"/>
      </w:docPartPr>
      <w:docPartBody>
        <w:p w:rsidR="008D6454" w:rsidRDefault="00A713AA">
          <w:pPr>
            <w:pStyle w:val="A340E7AEB3344ADFAF4E590015BCF1D3"/>
          </w:pPr>
          <w:r w:rsidRPr="00064E3E">
            <w:t>INVOICe</w:t>
          </w:r>
        </w:p>
      </w:docPartBody>
    </w:docPart>
    <w:docPart>
      <w:docPartPr>
        <w:name w:val="496189F8A03941ACABBC0E6FE44F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AD82E-C09B-461F-B422-41E78BD5A3BD}"/>
      </w:docPartPr>
      <w:docPartBody>
        <w:p w:rsidR="008D6454" w:rsidRDefault="00A713AA">
          <w:pPr>
            <w:pStyle w:val="496189F8A03941ACABBC0E6FE44F75D1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045939963CA24095BE8A943A41637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D3DE-A5F7-4DEE-9CBF-153B17664F2C}"/>
      </w:docPartPr>
      <w:docPartBody>
        <w:p w:rsidR="008D6454" w:rsidRDefault="00A713AA">
          <w:pPr>
            <w:pStyle w:val="045939963CA24095BE8A943A416373AC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26DFC22D31894B6EA772BF07F4FFE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698F2-61DA-4AE5-B46F-F545121A0CBD}"/>
      </w:docPartPr>
      <w:docPartBody>
        <w:p w:rsidR="008D6454" w:rsidRDefault="00A713AA">
          <w:pPr>
            <w:pStyle w:val="26DFC22D31894B6EA772BF07F4FFE5B7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0BA7E147BDFE48B181903A147C342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23410-DA70-4E1D-BDEF-D57C4899CAC6}"/>
      </w:docPartPr>
      <w:docPartBody>
        <w:p w:rsidR="008D6454" w:rsidRDefault="00A713AA">
          <w:pPr>
            <w:pStyle w:val="0BA7E147BDFE48B181903A147C342E4F"/>
          </w:pPr>
          <w:r>
            <w:t>SALESPERSON</w:t>
          </w:r>
        </w:p>
      </w:docPartBody>
    </w:docPart>
    <w:docPart>
      <w:docPartPr>
        <w:name w:val="E31F4E446ACF465CA8592252402ED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734A-6444-4A58-8D65-1D8DFA3AFECD}"/>
      </w:docPartPr>
      <w:docPartBody>
        <w:p w:rsidR="008D6454" w:rsidRDefault="00A713AA">
          <w:pPr>
            <w:pStyle w:val="E31F4E446ACF465CA8592252402ED4F9"/>
          </w:pPr>
          <w:r>
            <w:t>Job</w:t>
          </w:r>
        </w:p>
      </w:docPartBody>
    </w:docPart>
    <w:docPart>
      <w:docPartPr>
        <w:name w:val="A8A2B15E903A404689EF7CECB1FE8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7252F-0DB8-4C69-B01F-3828191E4D04}"/>
      </w:docPartPr>
      <w:docPartBody>
        <w:p w:rsidR="008D6454" w:rsidRDefault="00A713AA">
          <w:pPr>
            <w:pStyle w:val="A8A2B15E903A404689EF7CECB1FE8E90"/>
          </w:pPr>
          <w:r>
            <w:t>Payment Terms</w:t>
          </w:r>
        </w:p>
      </w:docPartBody>
    </w:docPart>
    <w:docPart>
      <w:docPartPr>
        <w:name w:val="BE27831408074EBE85AE98AC76864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D6E7A-CC22-43A9-9C1A-BAA38E9B3C36}"/>
      </w:docPartPr>
      <w:docPartBody>
        <w:p w:rsidR="008D6454" w:rsidRDefault="00A713AA">
          <w:pPr>
            <w:pStyle w:val="BE27831408074EBE85AE98AC76864B46"/>
          </w:pPr>
          <w:r>
            <w:t>Due date</w:t>
          </w:r>
        </w:p>
      </w:docPartBody>
    </w:docPart>
    <w:docPart>
      <w:docPartPr>
        <w:name w:val="3451D3B0E25748F89EA42D2F08AB5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70292-20DA-40E7-80F1-733AEC22A886}"/>
      </w:docPartPr>
      <w:docPartBody>
        <w:p w:rsidR="008D6454" w:rsidRDefault="00A713AA">
          <w:pPr>
            <w:pStyle w:val="3451D3B0E25748F89EA42D2F08AB5187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578577219706407FAE39C5BB5A9B7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B7419-9887-4ED9-9389-C8B716063B06}"/>
      </w:docPartPr>
      <w:docPartBody>
        <w:p w:rsidR="008D6454" w:rsidRDefault="00A713AA">
          <w:pPr>
            <w:pStyle w:val="578577219706407FAE39C5BB5A9B7797"/>
          </w:pPr>
          <w:r>
            <w:t>Quantity</w:t>
          </w:r>
        </w:p>
      </w:docPartBody>
    </w:docPart>
    <w:docPart>
      <w:docPartPr>
        <w:name w:val="6D5AB5A3B79A435AAF5D9BAC1F0D5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75BCA-2FEC-4C17-9CA5-D9B33D3B7BBB}"/>
      </w:docPartPr>
      <w:docPartBody>
        <w:p w:rsidR="008D6454" w:rsidRDefault="00A713AA">
          <w:pPr>
            <w:pStyle w:val="6D5AB5A3B79A435AAF5D9BAC1F0D5537"/>
          </w:pPr>
          <w:r>
            <w:t>Description</w:t>
          </w:r>
        </w:p>
      </w:docPartBody>
    </w:docPart>
    <w:docPart>
      <w:docPartPr>
        <w:name w:val="7A46C92319494F1AA74115507265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F3A6-4C0D-41C6-918C-78FE2F2BDEC4}"/>
      </w:docPartPr>
      <w:docPartBody>
        <w:p w:rsidR="008D6454" w:rsidRDefault="00A713AA">
          <w:pPr>
            <w:pStyle w:val="7A46C92319494F1AA741155072657992"/>
          </w:pPr>
          <w:r>
            <w:t>Unit Price</w:t>
          </w:r>
        </w:p>
      </w:docPartBody>
    </w:docPart>
    <w:docPart>
      <w:docPartPr>
        <w:name w:val="6432CDFA9998413D9465B1CFD446D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3DAD7-CC6F-4219-BD81-D2B3AC052202}"/>
      </w:docPartPr>
      <w:docPartBody>
        <w:p w:rsidR="008D6454" w:rsidRDefault="00A713AA">
          <w:pPr>
            <w:pStyle w:val="6432CDFA9998413D9465B1CFD446DA6E"/>
          </w:pPr>
          <w:r>
            <w:t>Line Total</w:t>
          </w:r>
        </w:p>
      </w:docPartBody>
    </w:docPart>
    <w:docPart>
      <w:docPartPr>
        <w:name w:val="3A107E38A85441788BE991BF8A191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7682-6293-49F7-9C80-D2C9D2739C1D}"/>
      </w:docPartPr>
      <w:docPartBody>
        <w:p w:rsidR="008D6454" w:rsidRDefault="00A713AA">
          <w:pPr>
            <w:pStyle w:val="3A107E38A85441788BE991BF8A191C3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B60F8AFA24746F18586C7A9DE4FC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CB331-846B-4AE2-80FA-C8933CEA2883}"/>
      </w:docPartPr>
      <w:docPartBody>
        <w:p w:rsidR="008D6454" w:rsidRDefault="00A713AA">
          <w:pPr>
            <w:pStyle w:val="7B60F8AFA24746F18586C7A9DE4FC67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5927C397C814CEFAFD2066606D1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B70AF-308C-4141-BC2A-88DC948C6E9B}"/>
      </w:docPartPr>
      <w:docPartBody>
        <w:p w:rsidR="008D6454" w:rsidRDefault="00A713AA">
          <w:pPr>
            <w:pStyle w:val="65927C397C814CEFAFD2066606D1F7D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1C58295FA15492D99E49CF154148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4EA1-54D2-4A53-B194-7BA9257EFA1F}"/>
      </w:docPartPr>
      <w:docPartBody>
        <w:p w:rsidR="008D6454" w:rsidRDefault="00A713AA">
          <w:pPr>
            <w:pStyle w:val="41C58295FA15492D99E49CF154148C4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A5D38F7343E4F59A16C882EC587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3F92-B744-4D86-A830-20DC3B2C7829}"/>
      </w:docPartPr>
      <w:docPartBody>
        <w:p w:rsidR="008D6454" w:rsidRDefault="00A713AA">
          <w:pPr>
            <w:pStyle w:val="8A5D38F7343E4F59A16C882EC587E7C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994799EAA454676B63AA28CD67D2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2AF1F-6D6A-4C3F-8295-767992E55FB9}"/>
      </w:docPartPr>
      <w:docPartBody>
        <w:p w:rsidR="008D6454" w:rsidRDefault="00A713AA">
          <w:pPr>
            <w:pStyle w:val="9994799EAA454676B63AA28CD67D242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CA5B44676B54B56A2DC08997914E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9033-732C-4065-8C92-A4C72989FB4E}"/>
      </w:docPartPr>
      <w:docPartBody>
        <w:p w:rsidR="008D6454" w:rsidRDefault="00A713AA">
          <w:pPr>
            <w:pStyle w:val="7CA5B44676B54B56A2DC08997914E4A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EDF4A6A943F4C64B5D82D4BED4D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D7188-19D4-4187-9FE0-F0ED389E1888}"/>
      </w:docPartPr>
      <w:docPartBody>
        <w:p w:rsidR="008D6454" w:rsidRDefault="00A713AA">
          <w:pPr>
            <w:pStyle w:val="2EDF4A6A943F4C64B5D82D4BED4D0C9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26336CF16C44C6EB9D3FEEE9538C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90644-706F-4A25-97A2-0980E939425B}"/>
      </w:docPartPr>
      <w:docPartBody>
        <w:p w:rsidR="008D6454" w:rsidRDefault="00A713AA">
          <w:pPr>
            <w:pStyle w:val="526336CF16C44C6EB9D3FEEE9538C686"/>
          </w:pPr>
          <w:r>
            <w:rPr>
              <w:sz w:val="24"/>
            </w:rPr>
            <w:t>Subtotal</w:t>
          </w:r>
        </w:p>
      </w:docPartBody>
    </w:docPart>
    <w:docPart>
      <w:docPartPr>
        <w:name w:val="F3FA5EC5D9B44C4588139414EEB9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C9BA7-407C-47AE-8A25-D563A0A143A1}"/>
      </w:docPartPr>
      <w:docPartBody>
        <w:p w:rsidR="008D6454" w:rsidRDefault="00A713AA">
          <w:pPr>
            <w:pStyle w:val="F3FA5EC5D9B44C4588139414EEB9F6BB"/>
          </w:pPr>
          <w:r>
            <w:rPr>
              <w:sz w:val="24"/>
            </w:rPr>
            <w:t>Sales Tax</w:t>
          </w:r>
        </w:p>
      </w:docPartBody>
    </w:docPart>
    <w:docPart>
      <w:docPartPr>
        <w:name w:val="A5E7D7831E934EDE97EDF4E58488A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8C579-17A9-4E27-93D0-6186DE95F905}"/>
      </w:docPartPr>
      <w:docPartBody>
        <w:p w:rsidR="008D6454" w:rsidRDefault="00A713AA">
          <w:pPr>
            <w:pStyle w:val="A5E7D7831E934EDE97EDF4E58488A45E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54"/>
    <w:rsid w:val="008D6454"/>
    <w:rsid w:val="00A7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0E7AEB3344ADFAF4E590015BCF1D3">
    <w:name w:val="A340E7AEB3344ADFAF4E590015BCF1D3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496189F8A03941ACABBC0E6FE44F75D1">
    <w:name w:val="496189F8A03941ACABBC0E6FE44F75D1"/>
  </w:style>
  <w:style w:type="paragraph" w:customStyle="1" w:styleId="045939963CA24095BE8A943A416373AC">
    <w:name w:val="045939963CA24095BE8A943A416373AC"/>
  </w:style>
  <w:style w:type="paragraph" w:customStyle="1" w:styleId="26DFC22D31894B6EA772BF07F4FFE5B7">
    <w:name w:val="26DFC22D31894B6EA772BF07F4FFE5B7"/>
  </w:style>
  <w:style w:type="paragraph" w:customStyle="1" w:styleId="0BA7E147BDFE48B181903A147C342E4F">
    <w:name w:val="0BA7E147BDFE48B181903A147C342E4F"/>
  </w:style>
  <w:style w:type="paragraph" w:customStyle="1" w:styleId="E31F4E446ACF465CA8592252402ED4F9">
    <w:name w:val="E31F4E446ACF465CA8592252402ED4F9"/>
  </w:style>
  <w:style w:type="paragraph" w:customStyle="1" w:styleId="A8A2B15E903A404689EF7CECB1FE8E90">
    <w:name w:val="A8A2B15E903A404689EF7CECB1FE8E90"/>
  </w:style>
  <w:style w:type="paragraph" w:customStyle="1" w:styleId="BE27831408074EBE85AE98AC76864B46">
    <w:name w:val="BE27831408074EBE85AE98AC76864B46"/>
  </w:style>
  <w:style w:type="paragraph" w:customStyle="1" w:styleId="3451D3B0E25748F89EA42D2F08AB5187">
    <w:name w:val="3451D3B0E25748F89EA42D2F08AB5187"/>
  </w:style>
  <w:style w:type="paragraph" w:customStyle="1" w:styleId="578577219706407FAE39C5BB5A9B7797">
    <w:name w:val="578577219706407FAE39C5BB5A9B7797"/>
  </w:style>
  <w:style w:type="paragraph" w:customStyle="1" w:styleId="6D5AB5A3B79A435AAF5D9BAC1F0D5537">
    <w:name w:val="6D5AB5A3B79A435AAF5D9BAC1F0D5537"/>
  </w:style>
  <w:style w:type="paragraph" w:customStyle="1" w:styleId="7A46C92319494F1AA741155072657992">
    <w:name w:val="7A46C92319494F1AA741155072657992"/>
  </w:style>
  <w:style w:type="paragraph" w:customStyle="1" w:styleId="6432CDFA9998413D9465B1CFD446DA6E">
    <w:name w:val="6432CDFA9998413D9465B1CFD446DA6E"/>
  </w:style>
  <w:style w:type="paragraph" w:customStyle="1" w:styleId="3A107E38A85441788BE991BF8A191C30">
    <w:name w:val="3A107E38A85441788BE991BF8A191C30"/>
  </w:style>
  <w:style w:type="paragraph" w:customStyle="1" w:styleId="7B60F8AFA24746F18586C7A9DE4FC67D">
    <w:name w:val="7B60F8AFA24746F18586C7A9DE4FC67D"/>
  </w:style>
  <w:style w:type="paragraph" w:customStyle="1" w:styleId="65927C397C814CEFAFD2066606D1F7D9">
    <w:name w:val="65927C397C814CEFAFD2066606D1F7D9"/>
  </w:style>
  <w:style w:type="paragraph" w:customStyle="1" w:styleId="41C58295FA15492D99E49CF154148C45">
    <w:name w:val="41C58295FA15492D99E49CF154148C45"/>
  </w:style>
  <w:style w:type="paragraph" w:customStyle="1" w:styleId="8A5D38F7343E4F59A16C882EC587E7CC">
    <w:name w:val="8A5D38F7343E4F59A16C882EC587E7CC"/>
  </w:style>
  <w:style w:type="paragraph" w:customStyle="1" w:styleId="9994799EAA454676B63AA28CD67D242C">
    <w:name w:val="9994799EAA454676B63AA28CD67D242C"/>
  </w:style>
  <w:style w:type="paragraph" w:customStyle="1" w:styleId="7CA5B44676B54B56A2DC08997914E4A7">
    <w:name w:val="7CA5B44676B54B56A2DC08997914E4A7"/>
  </w:style>
  <w:style w:type="paragraph" w:customStyle="1" w:styleId="2EDF4A6A943F4C64B5D82D4BED4D0C9A">
    <w:name w:val="2EDF4A6A943F4C64B5D82D4BED4D0C9A"/>
  </w:style>
  <w:style w:type="paragraph" w:customStyle="1" w:styleId="526336CF16C44C6EB9D3FEEE9538C686">
    <w:name w:val="526336CF16C44C6EB9D3FEEE9538C686"/>
  </w:style>
  <w:style w:type="paragraph" w:customStyle="1" w:styleId="F3FA5EC5D9B44C4588139414EEB9F6BB">
    <w:name w:val="F3FA5EC5D9B44C4588139414EEB9F6BB"/>
  </w:style>
  <w:style w:type="paragraph" w:customStyle="1" w:styleId="A5E7D7831E934EDE97EDF4E58488A45E">
    <w:name w:val="A5E7D7831E934EDE97EDF4E58488A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{212D079C-81EB-408B-9155-BDD1819B18C1}tf16402400_win32.dotx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2021-09-03T08:30:00Z</dcterms:created>
  <dcterms:modified xsi:type="dcterms:W3CDTF">2021-09-03T08:32:00Z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